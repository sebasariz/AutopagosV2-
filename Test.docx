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3E" w:rsidRDefault="00E1463E" w:rsidP="00E1463E">
      <w:r>
        <w:t xml:space="preserve">Medellín, </w:t>
      </w:r>
      <w:r w:rsidR="008A288F">
        <w:t>23 de marzo</w:t>
      </w:r>
      <w:r w:rsidR="000A2F23">
        <w:t xml:space="preserve"> de</w:t>
      </w:r>
      <w:r w:rsidR="00AF2ED7">
        <w:t xml:space="preserve"> 2012</w:t>
      </w:r>
    </w:p>
    <w:p w:rsidR="009F0768" w:rsidRDefault="009F0768" w:rsidP="00E1463E"/>
    <w:p w:rsidR="009F0768" w:rsidRDefault="009F0768" w:rsidP="00E1463E"/>
    <w:p w:rsidR="009F0768" w:rsidRDefault="00FD130A" w:rsidP="009F0768">
      <w:pPr>
        <w:spacing w:after="0"/>
      </w:pPr>
      <w:r>
        <w:t>Estimado</w:t>
      </w:r>
      <w:r w:rsidR="00AF2ED7">
        <w:t>s</w:t>
      </w:r>
      <w:r>
        <w:t xml:space="preserve"> Señores </w:t>
      </w:r>
    </w:p>
    <w:p w:rsidR="009F0768" w:rsidRPr="000A2F23" w:rsidRDefault="008A288F" w:rsidP="009F0768">
      <w:pPr>
        <w:spacing w:after="0"/>
        <w:rPr>
          <w:b/>
          <w:color w:val="00B0F0"/>
          <w:sz w:val="28"/>
        </w:rPr>
      </w:pPr>
      <w:r>
        <w:rPr>
          <w:b/>
          <w:color w:val="00B0F0"/>
          <w:sz w:val="28"/>
        </w:rPr>
        <w:t>BANCOLOMBIA</w:t>
      </w:r>
    </w:p>
    <w:p w:rsidR="009F0768" w:rsidRDefault="009F0768" w:rsidP="009F0768">
      <w:r>
        <w:t>La ciudad</w:t>
      </w:r>
    </w:p>
    <w:p w:rsidR="009F0768" w:rsidRDefault="009F0768" w:rsidP="009F0768"/>
    <w:p w:rsidR="00AF2ED7" w:rsidRDefault="00AF2ED7" w:rsidP="000A2F23">
      <w:pPr>
        <w:tabs>
          <w:tab w:val="left" w:pos="1532"/>
        </w:tabs>
      </w:pPr>
    </w:p>
    <w:p w:rsidR="00AF2ED7" w:rsidRDefault="00AF2ED7" w:rsidP="009F0768"/>
    <w:p w:rsidR="009F0768" w:rsidRDefault="00FD130A" w:rsidP="009F0768">
      <w:r>
        <w:t>Respetados señores</w:t>
      </w:r>
    </w:p>
    <w:p w:rsidR="00AF2ED7" w:rsidRDefault="00AF2ED7" w:rsidP="00AF2ED7"/>
    <w:p w:rsidR="00AF2ED7" w:rsidRDefault="00AF2ED7" w:rsidP="00AF2ED7">
      <w:pPr>
        <w:jc w:val="both"/>
      </w:pPr>
      <w:r>
        <w:t xml:space="preserve">Por medio de la presente, se hace constar que el </w:t>
      </w:r>
      <w:r w:rsidR="008A288F">
        <w:t>señor Dayron de Jesus Gaviria Velasquez</w:t>
      </w:r>
      <w:r>
        <w:t xml:space="preserve"> identificado con la cedula de ciudadanía numero 1.</w:t>
      </w:r>
      <w:r w:rsidR="008A288F">
        <w:t>214.713.541</w:t>
      </w:r>
      <w:r>
        <w:t xml:space="preserve"> de Medellín,  presta sus servicios en esta compañía como </w:t>
      </w:r>
      <w:r w:rsidR="008A288F">
        <w:rPr>
          <w:i/>
        </w:rPr>
        <w:t>Desarrollador</w:t>
      </w:r>
      <w:r w:rsidR="008A288F">
        <w:t xml:space="preserve"> desde el 1</w:t>
      </w:r>
      <w:r>
        <w:t xml:space="preserve"> de </w:t>
      </w:r>
      <w:r w:rsidR="008A288F">
        <w:t>noviembre</w:t>
      </w:r>
      <w:r>
        <w:t xml:space="preserve"> de 201</w:t>
      </w:r>
      <w:r w:rsidR="008A288F">
        <w:t>1</w:t>
      </w:r>
      <w:r>
        <w:t xml:space="preserve"> hasta la fecha, percibiendo un ingreso mens</w:t>
      </w:r>
      <w:bookmarkStart w:id="0" w:name="_GoBack"/>
      <w:bookmarkEnd w:id="0"/>
      <w:r>
        <w:t xml:space="preserve">ual de $ </w:t>
      </w:r>
      <w:r w:rsidR="008A288F">
        <w:t>700.000</w:t>
      </w:r>
      <w:r>
        <w:t xml:space="preserve"> (</w:t>
      </w:r>
      <w:r w:rsidR="008A288F">
        <w:t>setecientos</w:t>
      </w:r>
      <w:r>
        <w:t xml:space="preserve"> mil pesos M.L.).</w:t>
      </w:r>
    </w:p>
    <w:p w:rsidR="009F0768" w:rsidRDefault="00AF2ED7" w:rsidP="00AF2ED7">
      <w:pPr>
        <w:jc w:val="both"/>
      </w:pPr>
      <w:r>
        <w:t>Durante este periodo ha demostrado ser una persona responsable, honesta, eficiente y trabajadora, encargado de darle estabilidad y sostenibilidad a los proyectos de investigación y desarrollo llevados a cabo en nuestra empresa. Esperamos que la presente sirva como referencia para lo solicitado por parte de ustedes</w:t>
      </w:r>
      <w:r w:rsidR="00C64576">
        <w:t>.</w:t>
      </w:r>
    </w:p>
    <w:p w:rsidR="009F0768" w:rsidRDefault="00AF2ED7" w:rsidP="009F0768">
      <w:r>
        <w:t>Gracias por su atención.</w:t>
      </w:r>
    </w:p>
    <w:p w:rsidR="00AF2ED7" w:rsidRDefault="00AF2ED7" w:rsidP="009F0768"/>
    <w:p w:rsidR="009F0768" w:rsidRDefault="009F0768" w:rsidP="009F0768"/>
    <w:p w:rsidR="009F0768" w:rsidRDefault="009F0768" w:rsidP="009F0768">
      <w:r>
        <w:t>Cordialmente,</w:t>
      </w:r>
    </w:p>
    <w:p w:rsidR="009F0768" w:rsidRDefault="009F0768" w:rsidP="009F0768"/>
    <w:p w:rsidR="000A2F23" w:rsidRDefault="000A2F23" w:rsidP="009F0768"/>
    <w:p w:rsidR="009F0768" w:rsidRDefault="009F0768" w:rsidP="009F0768"/>
    <w:p w:rsidR="009F0768" w:rsidRDefault="009F0768" w:rsidP="009F0768">
      <w:pPr>
        <w:spacing w:after="0"/>
      </w:pPr>
      <w:r>
        <w:t>_______________________</w:t>
      </w:r>
    </w:p>
    <w:p w:rsidR="009F0768" w:rsidRDefault="008A288F" w:rsidP="009F0768">
      <w:pPr>
        <w:spacing w:after="0"/>
      </w:pPr>
      <w:r>
        <w:t>Sebastian Arismendy Pulgarin</w:t>
      </w:r>
    </w:p>
    <w:p w:rsidR="00AF2ED7" w:rsidRDefault="00AF2ED7" w:rsidP="009F0768">
      <w:pPr>
        <w:spacing w:after="0"/>
      </w:pPr>
      <w:r>
        <w:t>Gerente General</w:t>
      </w:r>
    </w:p>
    <w:p w:rsidR="009F0768" w:rsidRDefault="009F0768" w:rsidP="009F0768"/>
    <w:sectPr w:rsidR="009F07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74" w:rsidRDefault="00567B74" w:rsidP="00FE3F7D">
      <w:pPr>
        <w:spacing w:after="0" w:line="240" w:lineRule="auto"/>
      </w:pPr>
      <w:r>
        <w:separator/>
      </w:r>
    </w:p>
  </w:endnote>
  <w:endnote w:type="continuationSeparator" w:id="0">
    <w:p w:rsidR="00567B74" w:rsidRDefault="00567B74" w:rsidP="00FE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1242"/>
      <w:gridCol w:w="781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2113770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E3F7D" w:rsidTr="00904F47">
          <w:trPr>
            <w:trHeight w:val="727"/>
          </w:trPr>
          <w:tc>
            <w:tcPr>
              <w:tcW w:w="686" w:type="pct"/>
              <w:tcBorders>
                <w:right w:val="triple" w:sz="4" w:space="0" w:color="4F81BD" w:themeColor="accent1"/>
              </w:tcBorders>
            </w:tcPr>
            <w:p w:rsidR="00FE3F7D" w:rsidRDefault="00FE3F7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4314" w:type="pct"/>
              <w:tcBorders>
                <w:left w:val="triple" w:sz="4" w:space="0" w:color="4F81BD" w:themeColor="accent1"/>
              </w:tcBorders>
            </w:tcPr>
            <w:p w:rsidR="00FE3F7D" w:rsidRDefault="00FE3F7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A288F" w:rsidRPr="008A288F">
                <w:rPr>
                  <w:noProof/>
                  <w:lang w:val="es-ES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E3F7D" w:rsidRDefault="00904F47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2F4417" wp14:editId="115410E8">
              <wp:simplePos x="0" y="0"/>
              <wp:positionH relativeFrom="column">
                <wp:posOffset>-980381</wp:posOffset>
              </wp:positionH>
              <wp:positionV relativeFrom="paragraph">
                <wp:posOffset>154882</wp:posOffset>
              </wp:positionV>
              <wp:extent cx="1620924" cy="398145"/>
              <wp:effectExtent l="0" t="0" r="0" b="1905"/>
              <wp:wrapNone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924" cy="398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12CE" w:rsidRPr="007B495F" w:rsidRDefault="000712CE" w:rsidP="000712CE">
                          <w:pPr>
                            <w:rPr>
                              <w:rFonts w:ascii="Courier New" w:hAnsi="Courier New" w:cs="Courier New"/>
                              <w:b/>
                              <w:sz w:val="40"/>
                            </w:rPr>
                          </w:pPr>
                          <w:r w:rsidRPr="007B495F">
                            <w:rPr>
                              <w:rFonts w:ascii="Courier New" w:hAnsi="Courier New" w:cs="Courier New"/>
                              <w:b/>
                              <w:color w:val="00B0F0"/>
                              <w:sz w:val="40"/>
                            </w:rPr>
                            <w:t>iam</w:t>
                          </w:r>
                          <w:r w:rsidRPr="007B495F">
                            <w:rPr>
                              <w:rFonts w:ascii="Courier New" w:hAnsi="Courier New" w:cs="Courier New"/>
                              <w:b/>
                              <w:sz w:val="40"/>
                            </w:rPr>
                            <w:t>.magis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7.2pt;margin-top:12.2pt;width:127.65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" filled="f" stroked="f">
              <v:textbox>
                <w:txbxContent>
                  <w:p w:rsidR="000712CE" w:rsidRPr="007B495F" w:rsidRDefault="000712CE" w:rsidP="000712CE">
                    <w:pPr>
                      <w:rPr>
                        <w:rFonts w:ascii="Courier New" w:hAnsi="Courier New" w:cs="Courier New"/>
                        <w:b/>
                        <w:sz w:val="40"/>
                      </w:rPr>
                    </w:pPr>
                    <w:r w:rsidRPr="007B495F">
                      <w:rPr>
                        <w:rFonts w:ascii="Courier New" w:hAnsi="Courier New" w:cs="Courier New"/>
                        <w:b/>
                        <w:color w:val="00B0F0"/>
                        <w:sz w:val="40"/>
                      </w:rPr>
                      <w:t>iam</w:t>
                    </w:r>
                    <w:r w:rsidRPr="007B495F">
                      <w:rPr>
                        <w:rFonts w:ascii="Courier New" w:hAnsi="Courier New" w:cs="Courier New"/>
                        <w:b/>
                        <w:sz w:val="40"/>
                      </w:rPr>
                      <w:t>.magis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74" w:rsidRDefault="00567B74" w:rsidP="00FE3F7D">
      <w:pPr>
        <w:spacing w:after="0" w:line="240" w:lineRule="auto"/>
      </w:pPr>
      <w:r>
        <w:separator/>
      </w:r>
    </w:p>
  </w:footnote>
  <w:footnote w:type="continuationSeparator" w:id="0">
    <w:p w:rsidR="00567B74" w:rsidRDefault="00567B74" w:rsidP="00FE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8B" w:rsidRDefault="00713E8B">
    <w:pPr>
      <w:pStyle w:val="Encabezado"/>
    </w:pPr>
    <w:r w:rsidRPr="00515726">
      <w:rPr>
        <w:rFonts w:cstheme="minorHAnsi"/>
        <w:bCs/>
        <w:noProof/>
        <w:szCs w:val="26"/>
        <w:lang w:val="es-ES" w:eastAsia="es-ES"/>
      </w:rPr>
      <w:drawing>
        <wp:anchor distT="0" distB="0" distL="114300" distR="114300" simplePos="0" relativeHeight="251663360" behindDoc="0" locked="0" layoutInCell="1" allowOverlap="1" wp14:anchorId="735E4FE7" wp14:editId="042C4B94">
          <wp:simplePos x="0" y="0"/>
          <wp:positionH relativeFrom="column">
            <wp:posOffset>5750318</wp:posOffset>
          </wp:positionH>
          <wp:positionV relativeFrom="paragraph">
            <wp:posOffset>-266931</wp:posOffset>
          </wp:positionV>
          <wp:extent cx="713232" cy="640080"/>
          <wp:effectExtent l="0" t="0" r="0" b="762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am Magis 4.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232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6">
      <w:rPr>
        <w:rFonts w:cstheme="minorHAnsi"/>
        <w:bCs/>
        <w:noProof/>
        <w:szCs w:val="26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5C2D94" wp14:editId="154D652E">
              <wp:simplePos x="0" y="0"/>
              <wp:positionH relativeFrom="column">
                <wp:posOffset>-1090814</wp:posOffset>
              </wp:positionH>
              <wp:positionV relativeFrom="paragraph">
                <wp:posOffset>-57381</wp:posOffset>
              </wp:positionV>
              <wp:extent cx="7760335" cy="254000"/>
              <wp:effectExtent l="57150" t="38100" r="50165" b="88900"/>
              <wp:wrapNone/>
              <wp:docPr id="4" name="4 Forma lib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0335" cy="254000"/>
                      </a:xfrm>
                      <a:custGeom>
                        <a:avLst/>
                        <a:gdLst>
                          <a:gd name="connsiteX0" fmla="*/ 0 w 7760473"/>
                          <a:gd name="connsiteY0" fmla="*/ 87108 h 254085"/>
                          <a:gd name="connsiteX1" fmla="*/ 2727298 w 7760473"/>
                          <a:gd name="connsiteY1" fmla="*/ 7595 h 254085"/>
                          <a:gd name="connsiteX2" fmla="*/ 7760473 w 7760473"/>
                          <a:gd name="connsiteY2" fmla="*/ 254085 h 25408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7760473" h="254085">
                            <a:moveTo>
                              <a:pt x="0" y="87108"/>
                            </a:moveTo>
                            <a:cubicBezTo>
                              <a:pt x="716943" y="33437"/>
                              <a:pt x="1433886" y="-20234"/>
                              <a:pt x="2727298" y="7595"/>
                            </a:cubicBezTo>
                            <a:cubicBezTo>
                              <a:pt x="4020710" y="35424"/>
                              <a:pt x="6971969" y="197101"/>
                              <a:pt x="7760473" y="254085"/>
                            </a:cubicBezTo>
                          </a:path>
                        </a:pathLst>
                      </a:cu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 Forma libre" o:spid="_x0000_s1026" style="position:absolute;margin-left:-85.9pt;margin-top:-4.5pt;width:611.0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60473,25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" path="m,87108c716943,33437,1433886,-20234,2727298,7595,4020710,35424,6971969,197101,7760473,254085e" filled="f" strokecolor="#00b0f0" strokeweight="3pt">
              <v:shadow on="t" color="black" opacity="22937f" origin=",.5" offset="0,.63889mm"/>
              <v:path arrowok="t" o:connecttype="custom" o:connectlocs="0,87079;2727250,7592;7760335,254000" o:connectangles="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F6F"/>
    <w:multiLevelType w:val="hybridMultilevel"/>
    <w:tmpl w:val="81C014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5247E"/>
    <w:multiLevelType w:val="hybridMultilevel"/>
    <w:tmpl w:val="4E104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51818"/>
    <w:multiLevelType w:val="hybridMultilevel"/>
    <w:tmpl w:val="5C52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B3FDA"/>
    <w:multiLevelType w:val="hybridMultilevel"/>
    <w:tmpl w:val="AFBEA9DA"/>
    <w:lvl w:ilvl="0" w:tplc="9B5ED670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9357D"/>
    <w:multiLevelType w:val="hybridMultilevel"/>
    <w:tmpl w:val="85569E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C0080"/>
    <w:multiLevelType w:val="hybridMultilevel"/>
    <w:tmpl w:val="DF8A6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E0F2C"/>
    <w:multiLevelType w:val="hybridMultilevel"/>
    <w:tmpl w:val="A0208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54FE6"/>
    <w:multiLevelType w:val="hybridMultilevel"/>
    <w:tmpl w:val="FF9CA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32470"/>
    <w:multiLevelType w:val="hybridMultilevel"/>
    <w:tmpl w:val="BF943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529BF"/>
    <w:multiLevelType w:val="hybridMultilevel"/>
    <w:tmpl w:val="94BA0B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2628C"/>
    <w:multiLevelType w:val="hybridMultilevel"/>
    <w:tmpl w:val="8F9CE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90BB4"/>
    <w:multiLevelType w:val="hybridMultilevel"/>
    <w:tmpl w:val="2C94A6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40EAB"/>
    <w:multiLevelType w:val="hybridMultilevel"/>
    <w:tmpl w:val="CD281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076F2"/>
    <w:multiLevelType w:val="hybridMultilevel"/>
    <w:tmpl w:val="D1288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70218"/>
    <w:multiLevelType w:val="hybridMultilevel"/>
    <w:tmpl w:val="149AA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73278"/>
    <w:multiLevelType w:val="hybridMultilevel"/>
    <w:tmpl w:val="4B14A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576BC"/>
    <w:multiLevelType w:val="hybridMultilevel"/>
    <w:tmpl w:val="9E3E5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86CB4"/>
    <w:multiLevelType w:val="hybridMultilevel"/>
    <w:tmpl w:val="FDA2D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76E7D"/>
    <w:multiLevelType w:val="hybridMultilevel"/>
    <w:tmpl w:val="969423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753071"/>
    <w:multiLevelType w:val="hybridMultilevel"/>
    <w:tmpl w:val="2A36C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41A31"/>
    <w:multiLevelType w:val="hybridMultilevel"/>
    <w:tmpl w:val="F8C2DE7A"/>
    <w:lvl w:ilvl="0" w:tplc="9B5ED670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44CCF"/>
    <w:multiLevelType w:val="hybridMultilevel"/>
    <w:tmpl w:val="C7EAFB1C"/>
    <w:lvl w:ilvl="0" w:tplc="9B5ED670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A27B54"/>
    <w:multiLevelType w:val="hybridMultilevel"/>
    <w:tmpl w:val="30F6B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61651"/>
    <w:multiLevelType w:val="hybridMultilevel"/>
    <w:tmpl w:val="BAD4D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E3166"/>
    <w:multiLevelType w:val="hybridMultilevel"/>
    <w:tmpl w:val="8EEC5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7C2DC0"/>
    <w:multiLevelType w:val="hybridMultilevel"/>
    <w:tmpl w:val="9774D9EC"/>
    <w:lvl w:ilvl="0" w:tplc="9B5ED670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F71F0"/>
    <w:multiLevelType w:val="hybridMultilevel"/>
    <w:tmpl w:val="C360F2F0"/>
    <w:lvl w:ilvl="0" w:tplc="9B5ED670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8A35B6"/>
    <w:multiLevelType w:val="hybridMultilevel"/>
    <w:tmpl w:val="A21A6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26A55"/>
    <w:multiLevelType w:val="hybridMultilevel"/>
    <w:tmpl w:val="3B9AF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ED670">
      <w:start w:val="1"/>
      <w:numFmt w:val="bullet"/>
      <w:lvlText w:val="·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B3201"/>
    <w:multiLevelType w:val="hybridMultilevel"/>
    <w:tmpl w:val="3BBCF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9"/>
  </w:num>
  <w:num w:numId="5">
    <w:abstractNumId w:val="13"/>
  </w:num>
  <w:num w:numId="6">
    <w:abstractNumId w:val="25"/>
  </w:num>
  <w:num w:numId="7">
    <w:abstractNumId w:val="15"/>
  </w:num>
  <w:num w:numId="8">
    <w:abstractNumId w:val="20"/>
  </w:num>
  <w:num w:numId="9">
    <w:abstractNumId w:val="14"/>
  </w:num>
  <w:num w:numId="10">
    <w:abstractNumId w:val="7"/>
  </w:num>
  <w:num w:numId="11">
    <w:abstractNumId w:val="2"/>
  </w:num>
  <w:num w:numId="12">
    <w:abstractNumId w:val="17"/>
  </w:num>
  <w:num w:numId="13">
    <w:abstractNumId w:val="28"/>
  </w:num>
  <w:num w:numId="14">
    <w:abstractNumId w:val="24"/>
  </w:num>
  <w:num w:numId="15">
    <w:abstractNumId w:val="21"/>
  </w:num>
  <w:num w:numId="16">
    <w:abstractNumId w:val="19"/>
  </w:num>
  <w:num w:numId="17">
    <w:abstractNumId w:val="16"/>
  </w:num>
  <w:num w:numId="18">
    <w:abstractNumId w:val="10"/>
  </w:num>
  <w:num w:numId="19">
    <w:abstractNumId w:val="27"/>
  </w:num>
  <w:num w:numId="20">
    <w:abstractNumId w:val="1"/>
  </w:num>
  <w:num w:numId="21">
    <w:abstractNumId w:val="29"/>
  </w:num>
  <w:num w:numId="22">
    <w:abstractNumId w:val="18"/>
  </w:num>
  <w:num w:numId="23">
    <w:abstractNumId w:val="3"/>
  </w:num>
  <w:num w:numId="24">
    <w:abstractNumId w:val="23"/>
  </w:num>
  <w:num w:numId="25">
    <w:abstractNumId w:val="22"/>
  </w:num>
  <w:num w:numId="26">
    <w:abstractNumId w:val="12"/>
  </w:num>
  <w:num w:numId="27">
    <w:abstractNumId w:val="5"/>
  </w:num>
  <w:num w:numId="28">
    <w:abstractNumId w:val="8"/>
  </w:num>
  <w:num w:numId="29">
    <w:abstractNumId w:val="2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1B"/>
    <w:rsid w:val="00033970"/>
    <w:rsid w:val="00056D1B"/>
    <w:rsid w:val="00070B3F"/>
    <w:rsid w:val="000712CE"/>
    <w:rsid w:val="000A2F23"/>
    <w:rsid w:val="00127650"/>
    <w:rsid w:val="00131E94"/>
    <w:rsid w:val="001322CE"/>
    <w:rsid w:val="00161B46"/>
    <w:rsid w:val="002B51DA"/>
    <w:rsid w:val="002C6ADF"/>
    <w:rsid w:val="002D5925"/>
    <w:rsid w:val="0032187C"/>
    <w:rsid w:val="003523D9"/>
    <w:rsid w:val="00357DA0"/>
    <w:rsid w:val="0039014D"/>
    <w:rsid w:val="004E7B1A"/>
    <w:rsid w:val="0053571F"/>
    <w:rsid w:val="00567B74"/>
    <w:rsid w:val="00587B54"/>
    <w:rsid w:val="005A2E1D"/>
    <w:rsid w:val="005E29C5"/>
    <w:rsid w:val="00615BF5"/>
    <w:rsid w:val="006D63D8"/>
    <w:rsid w:val="00713E8B"/>
    <w:rsid w:val="00754A2F"/>
    <w:rsid w:val="007B01EA"/>
    <w:rsid w:val="007B495F"/>
    <w:rsid w:val="007B7A05"/>
    <w:rsid w:val="007D1128"/>
    <w:rsid w:val="007E7461"/>
    <w:rsid w:val="008A288F"/>
    <w:rsid w:val="008C5F28"/>
    <w:rsid w:val="008D6A16"/>
    <w:rsid w:val="00904F47"/>
    <w:rsid w:val="009234EB"/>
    <w:rsid w:val="009E4FEB"/>
    <w:rsid w:val="009F0768"/>
    <w:rsid w:val="00AD77CF"/>
    <w:rsid w:val="00AF2ED7"/>
    <w:rsid w:val="00B02161"/>
    <w:rsid w:val="00B55984"/>
    <w:rsid w:val="00B656A1"/>
    <w:rsid w:val="00BD7ABB"/>
    <w:rsid w:val="00C32D8E"/>
    <w:rsid w:val="00C565E8"/>
    <w:rsid w:val="00C64576"/>
    <w:rsid w:val="00C93A75"/>
    <w:rsid w:val="00CA6CE9"/>
    <w:rsid w:val="00D25076"/>
    <w:rsid w:val="00E1463E"/>
    <w:rsid w:val="00E37701"/>
    <w:rsid w:val="00F21E99"/>
    <w:rsid w:val="00F51A35"/>
    <w:rsid w:val="00FA6A1B"/>
    <w:rsid w:val="00FD130A"/>
    <w:rsid w:val="00FE3F7D"/>
    <w:rsid w:val="00F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B5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0216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16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E3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F7D"/>
  </w:style>
  <w:style w:type="paragraph" w:styleId="Piedepgina">
    <w:name w:val="footer"/>
    <w:basedOn w:val="Normal"/>
    <w:link w:val="PiedepginaCar"/>
    <w:uiPriority w:val="99"/>
    <w:unhideWhenUsed/>
    <w:rsid w:val="00FE3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F7D"/>
  </w:style>
  <w:style w:type="paragraph" w:styleId="Prrafodelista">
    <w:name w:val="List Paragraph"/>
    <w:basedOn w:val="Normal"/>
    <w:uiPriority w:val="34"/>
    <w:qFormat/>
    <w:rsid w:val="00E37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B5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0216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16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E3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F7D"/>
  </w:style>
  <w:style w:type="paragraph" w:styleId="Piedepgina">
    <w:name w:val="footer"/>
    <w:basedOn w:val="Normal"/>
    <w:link w:val="PiedepginaCar"/>
    <w:uiPriority w:val="99"/>
    <w:unhideWhenUsed/>
    <w:rsid w:val="00FE3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F7D"/>
  </w:style>
  <w:style w:type="paragraph" w:styleId="Prrafodelista">
    <w:name w:val="List Paragraph"/>
    <w:basedOn w:val="Normal"/>
    <w:uiPriority w:val="34"/>
    <w:qFormat/>
    <w:rsid w:val="00E3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OS%20RECOPILADOS%20POR%20JONATHAN%2029-11-2010\Plantillas\Presentacion%20produc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2011-02-21T00:00:00</PublishDate>
  <Abstract>Proyecto especial de automatización y control de procesos en limpieza y mantenimiento. Empresa LIMA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\DOCUMENTOS RECOPILADOS POR JONATHAN 29-11-2010\Plantillas\Presentacion productos.dotx</Template>
  <TotalTime>1</TotalTime>
  <Pages>1</Pages>
  <Words>127</Words>
  <Characters>744</Characters>
  <Application>Microsoft Macintosh Word</Application>
  <DocSecurity>0</DocSecurity>
  <Lines>46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LIMA</vt:lpstr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LIMA</dc:title>
  <dc:subject>Propuesta comercial</dc:subject>
  <dc:creator>Jonathan</dc:creator>
  <cp:lastModifiedBy>Jonathan</cp:lastModifiedBy>
  <cp:revision>2</cp:revision>
  <cp:lastPrinted>2012-02-27T22:00:00Z</cp:lastPrinted>
  <dcterms:created xsi:type="dcterms:W3CDTF">2012-03-23T22:59:00Z</dcterms:created>
  <dcterms:modified xsi:type="dcterms:W3CDTF">2012-03-23T22:59:00Z</dcterms:modified>
</cp:coreProperties>
</file>